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D8" w:rsidRPr="00667BBB" w:rsidRDefault="00FD36D8" w:rsidP="00667B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2018-2019</w:t>
      </w:r>
      <w:r w:rsidRPr="00667BBB">
        <w:rPr>
          <w:b/>
          <w:sz w:val="28"/>
          <w:szCs w:val="28"/>
        </w:rPr>
        <w:t>-1</w:t>
      </w:r>
      <w:r w:rsidRPr="00667BBB">
        <w:rPr>
          <w:rFonts w:hint="eastAsia"/>
          <w:b/>
          <w:sz w:val="28"/>
          <w:szCs w:val="28"/>
        </w:rPr>
        <w:t>概率论与数理统计</w:t>
      </w:r>
      <w:r w:rsidRPr="00667BBB">
        <w:rPr>
          <w:b/>
          <w:sz w:val="28"/>
          <w:szCs w:val="28"/>
        </w:rPr>
        <w:t>A</w:t>
      </w:r>
      <w:r w:rsidRPr="00667BBB">
        <w:rPr>
          <w:rFonts w:hint="eastAsia"/>
          <w:b/>
          <w:sz w:val="28"/>
          <w:szCs w:val="28"/>
        </w:rPr>
        <w:t>期末复习提纲</w:t>
      </w:r>
    </w:p>
    <w:p w:rsidR="00FD36D8" w:rsidRDefault="00FD36D8">
      <w:pPr>
        <w:rPr>
          <w:sz w:val="24"/>
          <w:szCs w:val="24"/>
        </w:rPr>
      </w:pPr>
    </w:p>
    <w:p w:rsidR="00FD36D8" w:rsidRPr="00667BBB" w:rsidRDefault="00FD3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一、题型</w:t>
      </w:r>
      <w:r w:rsidRPr="00667BBB">
        <w:rPr>
          <w:rFonts w:hint="eastAsia"/>
          <w:b/>
          <w:sz w:val="28"/>
          <w:szCs w:val="28"/>
        </w:rPr>
        <w:t>：</w:t>
      </w:r>
    </w:p>
    <w:p w:rsidR="00FD36D8" w:rsidRDefault="00FD36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填空：</w:t>
      </w:r>
      <w:r>
        <w:rPr>
          <w:sz w:val="24"/>
          <w:szCs w:val="24"/>
        </w:rPr>
        <w:t xml:space="preserve"> </w:t>
      </w:r>
    </w:p>
    <w:p w:rsidR="00FD36D8" w:rsidRDefault="00FD36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选择：</w:t>
      </w:r>
      <w:r>
        <w:rPr>
          <w:sz w:val="24"/>
          <w:szCs w:val="24"/>
        </w:rPr>
        <w:t xml:space="preserve">  </w:t>
      </w:r>
    </w:p>
    <w:p w:rsidR="00FD36D8" w:rsidRDefault="00FD36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计算与应用题：</w:t>
      </w:r>
      <w:r>
        <w:rPr>
          <w:sz w:val="24"/>
          <w:szCs w:val="24"/>
        </w:rPr>
        <w:t xml:space="preserve"> </w:t>
      </w:r>
    </w:p>
    <w:p w:rsidR="00FD36D8" w:rsidRPr="00380404" w:rsidRDefault="00FD36D8">
      <w:pPr>
        <w:rPr>
          <w:b/>
          <w:sz w:val="28"/>
          <w:szCs w:val="28"/>
        </w:rPr>
      </w:pPr>
    </w:p>
    <w:p w:rsidR="00FD36D8" w:rsidRDefault="00FD3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67BBB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考试内容与</w:t>
      </w:r>
      <w:r w:rsidRPr="00667BBB">
        <w:rPr>
          <w:rFonts w:hint="eastAsia"/>
          <w:b/>
          <w:sz w:val="28"/>
          <w:szCs w:val="28"/>
        </w:rPr>
        <w:t>参考练习</w:t>
      </w:r>
    </w:p>
    <w:p w:rsidR="00FD36D8" w:rsidRPr="00667BBB" w:rsidRDefault="00FD36D8">
      <w:pPr>
        <w:rPr>
          <w:b/>
          <w:sz w:val="28"/>
          <w:szCs w:val="28"/>
        </w:rPr>
      </w:pPr>
    </w:p>
    <w:p w:rsidR="00FD36D8" w:rsidRPr="00A37141" w:rsidRDefault="00FD36D8">
      <w:pPr>
        <w:rPr>
          <w:b/>
          <w:sz w:val="24"/>
          <w:szCs w:val="24"/>
        </w:rPr>
      </w:pPr>
      <w:r w:rsidRPr="00A37141">
        <w:rPr>
          <w:rFonts w:hint="eastAsia"/>
          <w:b/>
          <w:sz w:val="24"/>
          <w:szCs w:val="24"/>
        </w:rPr>
        <w:t>第一章：随机事件及其概率</w:t>
      </w:r>
    </w:p>
    <w:p w:rsidR="00FD36D8" w:rsidRDefault="00FD36D8">
      <w:pPr>
        <w:rPr>
          <w:sz w:val="24"/>
          <w:szCs w:val="24"/>
        </w:rPr>
      </w:pPr>
    </w:p>
    <w:p w:rsidR="00FD36D8" w:rsidRDefault="00FD36D8" w:rsidP="00A371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摩根律，概率的性质（和事件的概率、差事件的概率），古典概率计算，条件概率，乘法公式，全概公式，</w:t>
      </w:r>
      <w:r>
        <w:rPr>
          <w:sz w:val="24"/>
          <w:szCs w:val="24"/>
        </w:rPr>
        <w:t>beyes</w:t>
      </w:r>
      <w:r>
        <w:rPr>
          <w:rFonts w:hint="eastAsia"/>
          <w:sz w:val="24"/>
          <w:szCs w:val="24"/>
        </w:rPr>
        <w:t>公式，独立事件乘积的概率</w:t>
      </w:r>
    </w:p>
    <w:p w:rsidR="00FD36D8" w:rsidRDefault="00FD36D8" w:rsidP="00BE7113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1-2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 xml:space="preserve">1.  </w:t>
      </w:r>
    </w:p>
    <w:p w:rsidR="00FD36D8" w:rsidRDefault="00FD36D8" w:rsidP="00BE7113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1-3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8</w:t>
      </w:r>
    </w:p>
    <w:p w:rsidR="00FD36D8" w:rsidRDefault="00FD36D8" w:rsidP="00BE7113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1-4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3</w:t>
      </w:r>
    </w:p>
    <w:p w:rsidR="00FD36D8" w:rsidRDefault="00FD36D8" w:rsidP="00000D5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页：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复习题</w:t>
      </w:r>
      <w:r>
        <w:rPr>
          <w:sz w:val="24"/>
          <w:szCs w:val="24"/>
        </w:rPr>
        <w:t xml:space="preserve">1  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一（单项选择题）、二（填空题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 w:val="24"/>
            <w:szCs w:val="24"/>
          </w:rPr>
          <w:t>1.2.3</w:t>
        </w:r>
      </w:smartTag>
      <w:r>
        <w:rPr>
          <w:sz w:val="24"/>
          <w:szCs w:val="24"/>
        </w:rPr>
        <w:t>.8</w:t>
      </w:r>
      <w:r>
        <w:rPr>
          <w:rFonts w:hint="eastAsia"/>
          <w:sz w:val="24"/>
          <w:szCs w:val="24"/>
        </w:rPr>
        <w:t>）</w:t>
      </w:r>
    </w:p>
    <w:p w:rsidR="00FD36D8" w:rsidRPr="00000D51" w:rsidRDefault="00FD36D8" w:rsidP="00000D51">
      <w:pPr>
        <w:ind w:firstLine="465"/>
        <w:rPr>
          <w:sz w:val="24"/>
          <w:szCs w:val="24"/>
        </w:rPr>
      </w:pPr>
    </w:p>
    <w:p w:rsidR="00FD36D8" w:rsidRPr="00A37141" w:rsidRDefault="00FD36D8" w:rsidP="00EC3266">
      <w:pPr>
        <w:rPr>
          <w:b/>
          <w:sz w:val="24"/>
          <w:szCs w:val="24"/>
        </w:rPr>
      </w:pPr>
      <w:r w:rsidRPr="00A37141">
        <w:rPr>
          <w:rFonts w:hint="eastAsia"/>
          <w:b/>
          <w:sz w:val="24"/>
          <w:szCs w:val="24"/>
        </w:rPr>
        <w:t>第二章：随机变量及其分布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A371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离散型随机变量分布列的性质及概率计算，离散型随机变量常用的三个分布的分布列及概率计算（两点分布、二项分布、泊松分布），随机变量的分布函数的性质，连续型随机变量密度函数的性质及概率计算，连续型随机变量常用的三个分布的密度函数及概率计算（均匀分布、指数分布、正态分布），随机变量函数的分布。</w:t>
      </w:r>
    </w:p>
    <w:p w:rsidR="00FD36D8" w:rsidRDefault="00FD36D8" w:rsidP="00EC32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2-1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4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 xml:space="preserve">2-4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3,4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2-5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,3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49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2-6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1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52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2-7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</w:t>
      </w:r>
    </w:p>
    <w:p w:rsidR="00FD36D8" w:rsidRDefault="00FD36D8" w:rsidP="00A727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页：习题</w:t>
      </w:r>
      <w:r>
        <w:rPr>
          <w:sz w:val="24"/>
          <w:szCs w:val="24"/>
        </w:rPr>
        <w:t>2-8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</w:t>
      </w:r>
    </w:p>
    <w:p w:rsidR="00FD36D8" w:rsidRDefault="00FD36D8" w:rsidP="00EC3266">
      <w:pPr>
        <w:rPr>
          <w:sz w:val="24"/>
          <w:szCs w:val="24"/>
        </w:rPr>
      </w:pPr>
    </w:p>
    <w:p w:rsidR="00FD36D8" w:rsidRPr="00302524" w:rsidRDefault="00FD36D8" w:rsidP="00EC3266">
      <w:pPr>
        <w:rPr>
          <w:b/>
          <w:sz w:val="24"/>
          <w:szCs w:val="24"/>
        </w:rPr>
      </w:pPr>
      <w:r w:rsidRPr="00302524">
        <w:rPr>
          <w:rFonts w:hint="eastAsia"/>
          <w:b/>
          <w:sz w:val="24"/>
          <w:szCs w:val="24"/>
        </w:rPr>
        <w:t>第三章</w:t>
      </w:r>
      <w:r w:rsidRPr="00302524">
        <w:rPr>
          <w:b/>
          <w:sz w:val="24"/>
          <w:szCs w:val="24"/>
        </w:rPr>
        <w:t xml:space="preserve"> </w:t>
      </w:r>
      <w:r w:rsidRPr="00302524">
        <w:rPr>
          <w:rFonts w:hint="eastAsia"/>
          <w:b/>
          <w:sz w:val="24"/>
          <w:szCs w:val="24"/>
        </w:rPr>
        <w:t>多维随机变量及其分布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二维离散型随机变量的联合分布列的性质及概率计算，边缘分布列，二维连续型随机变量的联合密度函数及平面区域内概率的计算，边缘密度函数，随机变量独立性，二个随机变量函数的分布。</w:t>
      </w:r>
      <w:r>
        <w:rPr>
          <w:sz w:val="24"/>
          <w:szCs w:val="24"/>
        </w:rPr>
        <w:t xml:space="preserve"> 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62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3-1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3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66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3-2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3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71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3-3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77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3-5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3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81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3-6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6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复习题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3,8</w:t>
      </w:r>
    </w:p>
    <w:p w:rsidR="00FD36D8" w:rsidRDefault="00FD36D8" w:rsidP="00EC3266">
      <w:pPr>
        <w:rPr>
          <w:sz w:val="24"/>
          <w:szCs w:val="24"/>
        </w:rPr>
      </w:pPr>
    </w:p>
    <w:p w:rsidR="00FD36D8" w:rsidRPr="002960E7" w:rsidRDefault="00FD36D8" w:rsidP="00EC3266">
      <w:pPr>
        <w:rPr>
          <w:b/>
          <w:sz w:val="24"/>
          <w:szCs w:val="24"/>
        </w:rPr>
      </w:pPr>
      <w:r w:rsidRPr="002960E7">
        <w:rPr>
          <w:rFonts w:hint="eastAsia"/>
          <w:b/>
          <w:sz w:val="24"/>
          <w:szCs w:val="24"/>
        </w:rPr>
        <w:t>第四章</w:t>
      </w:r>
      <w:r w:rsidRPr="002960E7">
        <w:rPr>
          <w:b/>
          <w:sz w:val="24"/>
          <w:szCs w:val="24"/>
        </w:rPr>
        <w:t xml:space="preserve">  </w:t>
      </w:r>
      <w:r w:rsidRPr="002960E7">
        <w:rPr>
          <w:rFonts w:hint="eastAsia"/>
          <w:b/>
          <w:sz w:val="24"/>
          <w:szCs w:val="24"/>
        </w:rPr>
        <w:t>随机变量的数字特征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离散型及连续型随机变量的期望、方差的计算，协方差、相关系数的计算，随机变量函数的期望计算，期望、方差及协方差的性质，六个常用分布的期望和方差，独立性与不相关性</w:t>
      </w:r>
    </w:p>
    <w:p w:rsidR="00FD36D8" w:rsidRPr="00091BE3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93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5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94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4-2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1,2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4-3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2,3,4</w:t>
      </w:r>
      <w:r>
        <w:rPr>
          <w:rFonts w:hint="eastAsia"/>
          <w:sz w:val="24"/>
          <w:szCs w:val="24"/>
        </w:rPr>
        <w:t>，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105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4-4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1,2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复习题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：题一（选择题），二（填空题），三（计算题</w:t>
      </w:r>
      <w:r>
        <w:rPr>
          <w:sz w:val="24"/>
          <w:szCs w:val="24"/>
        </w:rPr>
        <w:t>5,6</w:t>
      </w:r>
      <w:r>
        <w:rPr>
          <w:rFonts w:hint="eastAsia"/>
          <w:sz w:val="24"/>
          <w:szCs w:val="24"/>
        </w:rPr>
        <w:t>）</w:t>
      </w:r>
    </w:p>
    <w:p w:rsidR="00FD36D8" w:rsidRDefault="00FD36D8" w:rsidP="00EC3266">
      <w:pPr>
        <w:rPr>
          <w:sz w:val="24"/>
          <w:szCs w:val="24"/>
        </w:rPr>
      </w:pPr>
    </w:p>
    <w:p w:rsidR="00FD36D8" w:rsidRPr="00F8618B" w:rsidRDefault="00FD36D8" w:rsidP="00EC3266">
      <w:pPr>
        <w:rPr>
          <w:b/>
          <w:sz w:val="24"/>
          <w:szCs w:val="24"/>
        </w:rPr>
      </w:pPr>
      <w:r w:rsidRPr="00F8618B">
        <w:rPr>
          <w:rFonts w:hint="eastAsia"/>
          <w:b/>
          <w:sz w:val="24"/>
          <w:szCs w:val="24"/>
        </w:rPr>
        <w:t>第五章</w:t>
      </w:r>
      <w:r w:rsidRPr="00F8618B">
        <w:rPr>
          <w:b/>
          <w:sz w:val="24"/>
          <w:szCs w:val="24"/>
        </w:rPr>
        <w:t xml:space="preserve">  </w:t>
      </w:r>
      <w:r w:rsidRPr="00F8618B">
        <w:rPr>
          <w:rFonts w:hint="eastAsia"/>
          <w:b/>
          <w:sz w:val="24"/>
          <w:szCs w:val="24"/>
        </w:rPr>
        <w:t>大数定律与中心极限定理</w:t>
      </w:r>
    </w:p>
    <w:p w:rsidR="00FD36D8" w:rsidRDefault="00FD36D8" w:rsidP="00EC32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切比雪夫不等式的应用，中心极限定理的应用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113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5-1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 xml:space="preserve"> 2,3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116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5-2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1,2,3,</w:t>
      </w:r>
    </w:p>
    <w:p w:rsidR="00FD36D8" w:rsidRDefault="00FD36D8" w:rsidP="00EC3266">
      <w:pPr>
        <w:rPr>
          <w:sz w:val="24"/>
          <w:szCs w:val="24"/>
        </w:rPr>
      </w:pPr>
    </w:p>
    <w:p w:rsidR="00FD36D8" w:rsidRPr="00F627DE" w:rsidRDefault="00FD36D8" w:rsidP="00EC3266">
      <w:pPr>
        <w:rPr>
          <w:b/>
          <w:sz w:val="24"/>
          <w:szCs w:val="24"/>
        </w:rPr>
      </w:pPr>
      <w:r w:rsidRPr="00F627DE">
        <w:rPr>
          <w:rFonts w:hint="eastAsia"/>
          <w:b/>
          <w:sz w:val="24"/>
          <w:szCs w:val="24"/>
        </w:rPr>
        <w:t>第六章</w:t>
      </w:r>
      <w:r w:rsidRPr="00F627DE">
        <w:rPr>
          <w:b/>
          <w:sz w:val="24"/>
          <w:szCs w:val="24"/>
        </w:rPr>
        <w:t xml:space="preserve"> </w:t>
      </w:r>
      <w:r w:rsidRPr="00F627DE">
        <w:rPr>
          <w:rFonts w:hint="eastAsia"/>
          <w:b/>
          <w:sz w:val="24"/>
          <w:szCs w:val="24"/>
        </w:rPr>
        <w:t>数理统计基础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简单随机样本的两条性质，数理统计常用的三个分布的构造，一个正态总体下三个统计量的分布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124</w:t>
      </w:r>
      <w:r>
        <w:rPr>
          <w:rFonts w:hint="eastAsia"/>
          <w:sz w:val="24"/>
          <w:szCs w:val="24"/>
        </w:rPr>
        <w:t>页：例</w:t>
      </w:r>
      <w:r>
        <w:rPr>
          <w:sz w:val="24"/>
          <w:szCs w:val="24"/>
        </w:rPr>
        <w:t>1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126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 xml:space="preserve">6-2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</w:t>
      </w:r>
    </w:p>
    <w:p w:rsidR="00FD36D8" w:rsidRDefault="00FD36D8" w:rsidP="00EC3266">
      <w:pPr>
        <w:rPr>
          <w:sz w:val="24"/>
          <w:szCs w:val="24"/>
        </w:rPr>
      </w:pPr>
      <w:r>
        <w:rPr>
          <w:sz w:val="24"/>
          <w:szCs w:val="24"/>
        </w:rPr>
        <w:t>,</w:t>
      </w:r>
    </w:p>
    <w:p w:rsidR="00FD36D8" w:rsidRPr="006D345C" w:rsidRDefault="00FD36D8" w:rsidP="00EC3266">
      <w:pPr>
        <w:rPr>
          <w:b/>
          <w:sz w:val="24"/>
          <w:szCs w:val="24"/>
        </w:rPr>
      </w:pPr>
      <w:r w:rsidRPr="006D345C">
        <w:rPr>
          <w:rFonts w:hint="eastAsia"/>
          <w:b/>
          <w:sz w:val="24"/>
          <w:szCs w:val="24"/>
        </w:rPr>
        <w:t>第七章</w:t>
      </w:r>
      <w:r w:rsidRPr="006D345C">
        <w:rPr>
          <w:b/>
          <w:sz w:val="24"/>
          <w:szCs w:val="24"/>
        </w:rPr>
        <w:t xml:space="preserve"> </w:t>
      </w:r>
      <w:r w:rsidRPr="006D345C">
        <w:rPr>
          <w:rFonts w:hint="eastAsia"/>
          <w:b/>
          <w:sz w:val="24"/>
          <w:szCs w:val="24"/>
        </w:rPr>
        <w:t>参数估计</w:t>
      </w:r>
    </w:p>
    <w:p w:rsidR="00FD36D8" w:rsidRDefault="00FD36D8" w:rsidP="00EC3266">
      <w:pPr>
        <w:rPr>
          <w:sz w:val="24"/>
          <w:szCs w:val="24"/>
        </w:rPr>
      </w:pP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矩估计，极大似然估计，估计量的评选标准，一个正态总体下两个参数的双侧置信区间</w:t>
      </w:r>
    </w:p>
    <w:p w:rsidR="00FD36D8" w:rsidRDefault="00FD36D8" w:rsidP="00EC32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142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7-1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1,3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6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145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7-2</w:t>
      </w:r>
      <w:r>
        <w:rPr>
          <w:rFonts w:hint="eastAsia"/>
          <w:sz w:val="24"/>
          <w:szCs w:val="24"/>
        </w:rPr>
        <w:t>：题</w:t>
      </w:r>
      <w:r>
        <w:rPr>
          <w:sz w:val="24"/>
          <w:szCs w:val="24"/>
        </w:rPr>
        <w:t>1</w:t>
      </w:r>
    </w:p>
    <w:p w:rsidR="00FD36D8" w:rsidRDefault="00FD36D8" w:rsidP="00EC32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154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sz w:val="24"/>
          <w:szCs w:val="24"/>
        </w:rPr>
        <w:t>7-3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1,2</w:t>
      </w:r>
      <w:r>
        <w:rPr>
          <w:rFonts w:hint="eastAsia"/>
          <w:sz w:val="24"/>
          <w:szCs w:val="24"/>
        </w:rPr>
        <w:t>，</w:t>
      </w:r>
    </w:p>
    <w:p w:rsidR="00FD36D8" w:rsidRPr="000D6B9D" w:rsidRDefault="00FD36D8" w:rsidP="00EC3266">
      <w:pPr>
        <w:rPr>
          <w:sz w:val="24"/>
          <w:szCs w:val="24"/>
        </w:rPr>
      </w:pPr>
    </w:p>
    <w:p w:rsidR="00FD36D8" w:rsidRPr="00811541" w:rsidRDefault="00FD36D8" w:rsidP="00811541">
      <w:pPr>
        <w:rPr>
          <w:sz w:val="24"/>
          <w:szCs w:val="24"/>
        </w:rPr>
      </w:pPr>
    </w:p>
    <w:sectPr w:rsidR="00FD36D8" w:rsidRPr="00811541" w:rsidSect="00DE7ABA">
      <w:pgSz w:w="11906" w:h="16838" w:code="9"/>
      <w:pgMar w:top="1440" w:right="1797" w:bottom="1440" w:left="1797" w:header="851" w:footer="992" w:gutter="0"/>
      <w:cols w:space="425"/>
      <w:docGrid w:type="linesAndChars" w:linePitch="357" w:charSpace="30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6D8" w:rsidRDefault="00FD36D8" w:rsidP="004578DB">
      <w:r>
        <w:separator/>
      </w:r>
    </w:p>
  </w:endnote>
  <w:endnote w:type="continuationSeparator" w:id="0">
    <w:p w:rsidR="00FD36D8" w:rsidRDefault="00FD36D8" w:rsidP="00457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6D8" w:rsidRDefault="00FD36D8" w:rsidP="004578DB">
      <w:r>
        <w:separator/>
      </w:r>
    </w:p>
  </w:footnote>
  <w:footnote w:type="continuationSeparator" w:id="0">
    <w:p w:rsidR="00FD36D8" w:rsidRDefault="00FD36D8" w:rsidP="00457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25"/>
  <w:drawingGridVerticalSpacing w:val="357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8DB"/>
    <w:rsid w:val="00000D51"/>
    <w:rsid w:val="00031F81"/>
    <w:rsid w:val="00043039"/>
    <w:rsid w:val="0005524F"/>
    <w:rsid w:val="00063F35"/>
    <w:rsid w:val="00084754"/>
    <w:rsid w:val="00091BE3"/>
    <w:rsid w:val="000B58E9"/>
    <w:rsid w:val="000D1A1E"/>
    <w:rsid w:val="000D6B9D"/>
    <w:rsid w:val="0010287E"/>
    <w:rsid w:val="00124AB1"/>
    <w:rsid w:val="0012523A"/>
    <w:rsid w:val="00180B44"/>
    <w:rsid w:val="001B2142"/>
    <w:rsid w:val="001F033A"/>
    <w:rsid w:val="00207E73"/>
    <w:rsid w:val="0022026D"/>
    <w:rsid w:val="00230D84"/>
    <w:rsid w:val="00250050"/>
    <w:rsid w:val="00282C99"/>
    <w:rsid w:val="002960E7"/>
    <w:rsid w:val="002A68ED"/>
    <w:rsid w:val="002B439A"/>
    <w:rsid w:val="002D64C5"/>
    <w:rsid w:val="002E5319"/>
    <w:rsid w:val="002F0696"/>
    <w:rsid w:val="00302524"/>
    <w:rsid w:val="00303F1E"/>
    <w:rsid w:val="003229D0"/>
    <w:rsid w:val="00325E02"/>
    <w:rsid w:val="003310A8"/>
    <w:rsid w:val="00352F70"/>
    <w:rsid w:val="003700D6"/>
    <w:rsid w:val="00380404"/>
    <w:rsid w:val="00380752"/>
    <w:rsid w:val="003A5F0A"/>
    <w:rsid w:val="003B1D8C"/>
    <w:rsid w:val="003B32F7"/>
    <w:rsid w:val="003C707C"/>
    <w:rsid w:val="004028D8"/>
    <w:rsid w:val="00405F40"/>
    <w:rsid w:val="00410951"/>
    <w:rsid w:val="004578DB"/>
    <w:rsid w:val="00465E7A"/>
    <w:rsid w:val="00482775"/>
    <w:rsid w:val="00497536"/>
    <w:rsid w:val="004A1D8F"/>
    <w:rsid w:val="004B7D50"/>
    <w:rsid w:val="004D4ED4"/>
    <w:rsid w:val="004E5F2A"/>
    <w:rsid w:val="00530863"/>
    <w:rsid w:val="00543B0D"/>
    <w:rsid w:val="005467DF"/>
    <w:rsid w:val="00562159"/>
    <w:rsid w:val="005B26DB"/>
    <w:rsid w:val="005E719C"/>
    <w:rsid w:val="005F1703"/>
    <w:rsid w:val="00603E65"/>
    <w:rsid w:val="0062268B"/>
    <w:rsid w:val="00640690"/>
    <w:rsid w:val="00667BBB"/>
    <w:rsid w:val="00670737"/>
    <w:rsid w:val="00681998"/>
    <w:rsid w:val="006D345C"/>
    <w:rsid w:val="0072532E"/>
    <w:rsid w:val="0073570E"/>
    <w:rsid w:val="00761771"/>
    <w:rsid w:val="00792B6F"/>
    <w:rsid w:val="007B0DEB"/>
    <w:rsid w:val="007E0BD5"/>
    <w:rsid w:val="00811541"/>
    <w:rsid w:val="008235D3"/>
    <w:rsid w:val="00855DD7"/>
    <w:rsid w:val="0087299A"/>
    <w:rsid w:val="008860A4"/>
    <w:rsid w:val="008B6B5E"/>
    <w:rsid w:val="008D1850"/>
    <w:rsid w:val="008E5C88"/>
    <w:rsid w:val="00977287"/>
    <w:rsid w:val="00994F2B"/>
    <w:rsid w:val="009E3A9E"/>
    <w:rsid w:val="009F32A1"/>
    <w:rsid w:val="00A37141"/>
    <w:rsid w:val="00A72716"/>
    <w:rsid w:val="00A81340"/>
    <w:rsid w:val="00A94E35"/>
    <w:rsid w:val="00AA5235"/>
    <w:rsid w:val="00B449F8"/>
    <w:rsid w:val="00B74BBB"/>
    <w:rsid w:val="00B8631E"/>
    <w:rsid w:val="00BE1F6E"/>
    <w:rsid w:val="00BE7113"/>
    <w:rsid w:val="00BF73A8"/>
    <w:rsid w:val="00C60E8E"/>
    <w:rsid w:val="00C776C3"/>
    <w:rsid w:val="00CB3900"/>
    <w:rsid w:val="00CE28DF"/>
    <w:rsid w:val="00CE4327"/>
    <w:rsid w:val="00D32313"/>
    <w:rsid w:val="00D64FE8"/>
    <w:rsid w:val="00D87ACF"/>
    <w:rsid w:val="00DC47F6"/>
    <w:rsid w:val="00DE57FF"/>
    <w:rsid w:val="00DE7ABA"/>
    <w:rsid w:val="00E14F5F"/>
    <w:rsid w:val="00E6296E"/>
    <w:rsid w:val="00EC3266"/>
    <w:rsid w:val="00EF165A"/>
    <w:rsid w:val="00F01749"/>
    <w:rsid w:val="00F564F9"/>
    <w:rsid w:val="00F6156A"/>
    <w:rsid w:val="00F627DE"/>
    <w:rsid w:val="00F803A8"/>
    <w:rsid w:val="00F83C53"/>
    <w:rsid w:val="00F8618B"/>
    <w:rsid w:val="00F865E2"/>
    <w:rsid w:val="00FC6584"/>
    <w:rsid w:val="00FD36D8"/>
    <w:rsid w:val="00FF08B1"/>
    <w:rsid w:val="00FF0E46"/>
    <w:rsid w:val="00FF659B"/>
    <w:rsid w:val="00F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D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5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578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5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578DB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4D4ED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99"/>
    <w:rsid w:val="0097728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202</TotalTime>
  <Pages>3</Pages>
  <Words>176</Words>
  <Characters>1005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win</cp:lastModifiedBy>
  <cp:revision>37</cp:revision>
  <dcterms:created xsi:type="dcterms:W3CDTF">2017-12-05T09:42:00Z</dcterms:created>
  <dcterms:modified xsi:type="dcterms:W3CDTF">2018-12-23T08:53:00Z</dcterms:modified>
</cp:coreProperties>
</file>